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Pr="0008731B" w:rsidRDefault="0008731B" w:rsidP="0039084B">
      <w:pPr>
        <w:pStyle w:val="Ttulo"/>
        <w:rPr>
          <w:lang w:val="pt-BR"/>
        </w:rPr>
      </w:pPr>
      <w:r w:rsidRPr="0008731B">
        <w:rPr>
          <w:lang w:val="pt-BR"/>
        </w:rPr>
        <w:t>Algoritmo de Recomendação de Jogos</w:t>
      </w:r>
    </w:p>
    <w:p w:rsidR="0008731B" w:rsidRPr="0039084B" w:rsidRDefault="0008731B" w:rsidP="0008731B">
      <w:pPr>
        <w:pStyle w:val="Author"/>
        <w:rPr>
          <w:lang w:val="pt-BR"/>
        </w:rPr>
      </w:pPr>
      <w:r>
        <w:rPr>
          <w:lang w:val="pt-BR"/>
        </w:rPr>
        <w:t>Ranniery Dias de Brito</w:t>
      </w:r>
    </w:p>
    <w:p w:rsidR="00EC49FE" w:rsidRPr="003C25DE" w:rsidRDefault="0008731B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Departamento de Computação</w:t>
      </w:r>
      <w:r w:rsidR="00EC49FE" w:rsidRPr="003C25DE">
        <w:rPr>
          <w:rStyle w:val="AddressChar"/>
        </w:rPr>
        <w:t xml:space="preserve"> – Universidade Federal </w:t>
      </w:r>
      <w:r>
        <w:rPr>
          <w:rStyle w:val="AddressChar"/>
        </w:rPr>
        <w:t>Rural de Pernambuco</w:t>
      </w:r>
      <w:r w:rsidR="00EC49FE" w:rsidRPr="003C25DE">
        <w:rPr>
          <w:rStyle w:val="AddressChar"/>
        </w:rPr>
        <w:t xml:space="preserve"> (</w:t>
      </w:r>
      <w:r w:rsidRPr="003C25DE">
        <w:rPr>
          <w:rStyle w:val="AddressChar"/>
        </w:rPr>
        <w:t>UFR</w:t>
      </w:r>
      <w:r>
        <w:rPr>
          <w:rStyle w:val="AddressChar"/>
        </w:rPr>
        <w:t>PE</w:t>
      </w:r>
      <w:r w:rsidRPr="003C25DE">
        <w:rPr>
          <w:rStyle w:val="AddressChar"/>
        </w:rPr>
        <w:t>) Caixa</w:t>
      </w:r>
      <w:r w:rsidR="00EC49FE" w:rsidRPr="003C25DE">
        <w:rPr>
          <w:rStyle w:val="AddressChar"/>
        </w:rPr>
        <w:t xml:space="preserve"> </w:t>
      </w:r>
      <w:r w:rsidRPr="003C25DE">
        <w:rPr>
          <w:rStyle w:val="AddressChar"/>
        </w:rPr>
        <w:t xml:space="preserve">Postal </w:t>
      </w:r>
      <w:r w:rsidRPr="0008731B">
        <w:rPr>
          <w:rFonts w:ascii="Arial" w:hAnsi="Arial" w:cs="Arial"/>
          <w:color w:val="545454"/>
          <w:shd w:val="clear" w:color="auto" w:fill="FFFFFF"/>
          <w:lang w:val="pt-BR"/>
        </w:rPr>
        <w:t xml:space="preserve">52171-900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 xml:space="preserve">Recife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>PE</w:t>
      </w:r>
      <w:r w:rsidR="00EC49FE" w:rsidRPr="003C25DE">
        <w:rPr>
          <w:rStyle w:val="AddressChar"/>
        </w:rPr>
        <w:t xml:space="preserve"> – Bra</w:t>
      </w:r>
      <w:r w:rsidR="0011033F"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:rsidR="00EC49FE" w:rsidRPr="00556B9F" w:rsidRDefault="0008731B" w:rsidP="00EE70EF">
      <w:pPr>
        <w:pStyle w:val="Email"/>
        <w:rPr>
          <w:lang w:val="pt-BR"/>
        </w:rPr>
      </w:pPr>
      <w:r>
        <w:rPr>
          <w:lang w:val="pt-BR"/>
        </w:rPr>
        <w:t>ranniery.dias</w:t>
      </w:r>
      <w:r w:rsidR="00EC49FE" w:rsidRPr="00556B9F">
        <w:rPr>
          <w:lang w:val="pt-BR"/>
        </w:rPr>
        <w:t>@</w:t>
      </w:r>
      <w:r>
        <w:rPr>
          <w:lang w:val="pt-BR"/>
        </w:rPr>
        <w:t>live.com</w:t>
      </w:r>
    </w:p>
    <w:p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AD00DC" w:rsidRDefault="00EC49FE" w:rsidP="00676E05">
      <w:pPr>
        <w:pStyle w:val="Abstract"/>
        <w:rPr>
          <w:lang w:val="en-US"/>
        </w:rPr>
      </w:pPr>
      <w:r w:rsidRPr="00676E05">
        <w:rPr>
          <w:b/>
        </w:rPr>
        <w:t>Abstract.</w:t>
      </w:r>
      <w:r w:rsidRPr="00676E05">
        <w:t xml:space="preserve"> </w:t>
      </w:r>
      <w:r w:rsidRPr="00AD00DC">
        <w:rPr>
          <w:lang w:val="en-US"/>
        </w:rPr>
        <w:t xml:space="preserve">This meta-paper describes the style </w:t>
      </w:r>
      <w:r w:rsidR="00AD00DC" w:rsidRPr="00AD00DC">
        <w:rPr>
          <w:lang w:val="en-US"/>
        </w:rPr>
        <w:t xml:space="preserve">the Project of the second </w:t>
      </w:r>
      <w:r w:rsidR="00AD00DC">
        <w:rPr>
          <w:lang w:val="en-US"/>
        </w:rPr>
        <w:t xml:space="preserve">learning examination of the artificial intelligence discipline, </w:t>
      </w:r>
      <w:r w:rsidR="00632553">
        <w:rPr>
          <w:lang w:val="en-US"/>
        </w:rPr>
        <w:t>on</w:t>
      </w:r>
      <w:r w:rsidR="00AD00DC">
        <w:rPr>
          <w:lang w:val="en-US"/>
        </w:rPr>
        <w:t xml:space="preserve"> this paper</w:t>
      </w:r>
      <w:r w:rsidR="00535B2E">
        <w:rPr>
          <w:lang w:val="en-US"/>
        </w:rPr>
        <w:t>,</w:t>
      </w:r>
      <w:r w:rsidR="00AD00DC">
        <w:rPr>
          <w:lang w:val="en-US"/>
        </w:rPr>
        <w:t xml:space="preserve"> </w:t>
      </w:r>
      <w:r w:rsidR="00632553">
        <w:rPr>
          <w:lang w:val="en-US"/>
        </w:rPr>
        <w:t>I</w:t>
      </w:r>
      <w:r w:rsidR="00AD00DC">
        <w:rPr>
          <w:lang w:val="en-US"/>
        </w:rPr>
        <w:t xml:space="preserve"> will describe about a game </w:t>
      </w:r>
      <w:r w:rsidR="00632553">
        <w:rPr>
          <w:lang w:val="en-US"/>
        </w:rPr>
        <w:t>recommendation</w:t>
      </w:r>
      <w:r w:rsidR="00AD00DC">
        <w:rPr>
          <w:lang w:val="en-US"/>
        </w:rPr>
        <w:t xml:space="preserve"> software based on the user’s previously </w:t>
      </w:r>
      <w:r w:rsidR="00632553">
        <w:rPr>
          <w:lang w:val="en-US"/>
        </w:rPr>
        <w:t xml:space="preserve">played games, in the end the application will recommend the game that is most similar </w:t>
      </w:r>
      <w:r w:rsidR="00535B2E">
        <w:rPr>
          <w:lang w:val="en-US"/>
        </w:rPr>
        <w:t xml:space="preserve">based on the attributes and that has the best </w:t>
      </w:r>
      <w:r w:rsidR="00632553">
        <w:rPr>
          <w:lang w:val="en-US"/>
        </w:rPr>
        <w:t>recommendation rate</w:t>
      </w:r>
      <w:r w:rsidR="00AD00DC">
        <w:rPr>
          <w:lang w:val="en-US"/>
        </w:rPr>
        <w:t>.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meta-artigo descreve o </w:t>
      </w:r>
      <w:r w:rsidR="00D36AB1">
        <w:t>projeto da segunda avaliação da disciplina de inteligência artificial, neste descreverei sobre um sistema de indicação de jogos baseados nos jogos que o usuário informar, tendo como saída um jogo que melhor corresponde com a entrada do usuário</w:t>
      </w:r>
      <w:r w:rsidR="00632553">
        <w:t xml:space="preserve"> utilizando atributos que mais se assemelha assim como o que tiver maior número em relação ao índice de recomendação.</w:t>
      </w:r>
    </w:p>
    <w:p w:rsidR="005B7CB6" w:rsidRDefault="005B7CB6" w:rsidP="005B7CB6">
      <w:pPr>
        <w:pStyle w:val="Ttulo1"/>
        <w:rPr>
          <w:lang w:val="pt-BR"/>
        </w:rPr>
      </w:pPr>
      <w:r>
        <w:rPr>
          <w:lang w:val="pt-BR"/>
        </w:rPr>
        <w:t>Introdução</w:t>
      </w:r>
    </w:p>
    <w:p w:rsidR="005B7CB6" w:rsidRPr="005B7CB6" w:rsidRDefault="00384BB2" w:rsidP="005B7CB6">
      <w:pPr>
        <w:rPr>
          <w:lang w:val="pt-BR"/>
        </w:rPr>
      </w:pPr>
      <w:r w:rsidRPr="00384BB2">
        <w:rPr>
          <w:lang w:val="pt-BR"/>
        </w:rPr>
        <w:t>A Inteligência Artificial (IA) é uma área da computação que tem como objetivo a “automação das atividades que nós associamos com o pensamento humano” (</w:t>
      </w:r>
      <w:proofErr w:type="spellStart"/>
      <w:r w:rsidRPr="00384BB2">
        <w:rPr>
          <w:lang w:val="pt-BR"/>
        </w:rPr>
        <w:t>Bellman</w:t>
      </w:r>
      <w:proofErr w:type="spellEnd"/>
      <w:r w:rsidRPr="00384BB2">
        <w:rPr>
          <w:lang w:val="pt-BR"/>
        </w:rPr>
        <w:t>, 1978), tais como raciocínio, aprendizagem, percepção, entre outras. Portanto, é uma área que, apesar de nova, já está presente em diversas áreas da computação, o que faz com que seu aprendizado seja de grande importância.</w:t>
      </w:r>
      <w:r>
        <w:rPr>
          <w:lang w:val="pt-BR"/>
        </w:rPr>
        <w:t xml:space="preserve"> S</w:t>
      </w:r>
      <w:r w:rsidR="0042455F">
        <w:rPr>
          <w:lang w:val="pt-BR"/>
        </w:rPr>
        <w:t>istemas de recomendação</w:t>
      </w:r>
      <w:r>
        <w:rPr>
          <w:lang w:val="pt-BR"/>
        </w:rPr>
        <w:t xml:space="preserve"> por sua vez,</w:t>
      </w:r>
      <w:r w:rsidR="0042455F">
        <w:rPr>
          <w:lang w:val="pt-BR"/>
        </w:rPr>
        <w:t xml:space="preserve"> são utilizados em vários campos da tecnologia atualmente, desde música, filmes, séries, caminhos a seguir via GPS. V</w:t>
      </w:r>
      <w:r w:rsidR="005B7CB6">
        <w:rPr>
          <w:lang w:val="pt-BR"/>
        </w:rPr>
        <w:t xml:space="preserve">isando fornecer uma alternativa </w:t>
      </w:r>
      <w:r w:rsidR="00CE11AF">
        <w:rPr>
          <w:lang w:val="pt-BR"/>
        </w:rPr>
        <w:t xml:space="preserve">a problemática em relação a escolha de um game, sendo utilizado como base algum ou alguns jogos </w:t>
      </w:r>
      <w:r w:rsidR="00AF284C">
        <w:rPr>
          <w:lang w:val="pt-BR"/>
        </w:rPr>
        <w:t>de preferência do usuário, o sistema então irá recomendá-lo com o exemplar que mais seja compatível com os jogos inseridos, o algoritmo a ser utilizado para a solução será o KNN Ponderado, e até o presente momento não se faz necessário nenhuma modificação para melhoria de resultado</w:t>
      </w:r>
    </w:p>
    <w:p w:rsidR="00EC49FE" w:rsidRPr="00535B2E" w:rsidRDefault="005B7CB6" w:rsidP="00EE70EF">
      <w:pPr>
        <w:pStyle w:val="Ttulo1"/>
        <w:rPr>
          <w:lang w:val="pt-BR"/>
        </w:rPr>
      </w:pPr>
      <w:r>
        <w:rPr>
          <w:lang w:val="pt-BR"/>
        </w:rPr>
        <w:t>1</w:t>
      </w:r>
      <w:r w:rsidR="00EC49FE" w:rsidRPr="00535B2E">
        <w:rPr>
          <w:lang w:val="pt-BR"/>
        </w:rPr>
        <w:t xml:space="preserve">. </w:t>
      </w:r>
      <w:r w:rsidR="00535B2E" w:rsidRPr="00535B2E">
        <w:rPr>
          <w:lang w:val="pt-BR"/>
        </w:rPr>
        <w:t>Objetivo</w:t>
      </w:r>
    </w:p>
    <w:p w:rsidR="00EC49FE" w:rsidRPr="00535B2E" w:rsidRDefault="00535B2E">
      <w:pPr>
        <w:rPr>
          <w:lang w:val="pt-BR"/>
        </w:rPr>
      </w:pPr>
      <w:r w:rsidRPr="00535B2E">
        <w:rPr>
          <w:lang w:val="pt-BR"/>
        </w:rPr>
        <w:t>O objet</w:t>
      </w:r>
      <w:r>
        <w:rPr>
          <w:lang w:val="pt-BR"/>
        </w:rPr>
        <w:t xml:space="preserve">ivo final do projeto é </w:t>
      </w:r>
      <w:r w:rsidR="009626F2">
        <w:rPr>
          <w:lang w:val="pt-BR"/>
        </w:rPr>
        <w:t>recomendar uma nova opção para o usuário jogar</w:t>
      </w:r>
      <w:r w:rsidR="0042455F">
        <w:rPr>
          <w:lang w:val="pt-BR"/>
        </w:rPr>
        <w:t xml:space="preserve"> de acordo com a entrada efetuada por este</w:t>
      </w:r>
      <w:r>
        <w:rPr>
          <w:lang w:val="pt-BR"/>
        </w:rPr>
        <w:t>.</w:t>
      </w:r>
    </w:p>
    <w:p w:rsidR="00EC49FE" w:rsidRPr="00535B2E" w:rsidRDefault="00EC49FE" w:rsidP="00603861">
      <w:pPr>
        <w:pStyle w:val="Ttulo1"/>
        <w:rPr>
          <w:lang w:val="pt-BR"/>
        </w:rPr>
      </w:pPr>
      <w:r w:rsidRPr="00535B2E">
        <w:rPr>
          <w:lang w:val="pt-BR"/>
        </w:rPr>
        <w:t xml:space="preserve">2. </w:t>
      </w:r>
      <w:r w:rsidR="00535B2E" w:rsidRPr="00535B2E">
        <w:rPr>
          <w:lang w:val="pt-BR"/>
        </w:rPr>
        <w:t>Classes</w:t>
      </w:r>
    </w:p>
    <w:p w:rsidR="00EC49FE" w:rsidRPr="00535B2E" w:rsidRDefault="0042455F">
      <w:pPr>
        <w:rPr>
          <w:lang w:val="pt-BR"/>
        </w:rPr>
      </w:pPr>
      <w:r>
        <w:rPr>
          <w:lang w:val="pt-BR"/>
        </w:rPr>
        <w:t>Como cada jogo é um exemplar individual, o problema em si não possui nenhuma classe, apenas as amostras em questão.</w:t>
      </w:r>
    </w:p>
    <w:p w:rsidR="00EC49FE" w:rsidRDefault="00603861" w:rsidP="00603861">
      <w:pPr>
        <w:pStyle w:val="Ttulo1"/>
        <w:rPr>
          <w:lang w:val="pt-BR"/>
        </w:rPr>
      </w:pPr>
      <w:r w:rsidRPr="00F3779B">
        <w:rPr>
          <w:lang w:val="pt-BR"/>
        </w:rPr>
        <w:lastRenderedPageBreak/>
        <w:t>3</w:t>
      </w:r>
      <w:r w:rsidR="00EC49FE" w:rsidRPr="00F3779B">
        <w:rPr>
          <w:lang w:val="pt-BR"/>
        </w:rPr>
        <w:t xml:space="preserve">. </w:t>
      </w:r>
      <w:r w:rsidR="00F3779B" w:rsidRPr="00F3779B">
        <w:rPr>
          <w:lang w:val="pt-BR"/>
        </w:rPr>
        <w:t>Características</w:t>
      </w:r>
      <w:r w:rsidR="00DE5B26">
        <w:rPr>
          <w:lang w:val="pt-BR"/>
        </w:rPr>
        <w:t xml:space="preserve"> </w:t>
      </w:r>
    </w:p>
    <w:p w:rsidR="0011033F" w:rsidRDefault="0042455F" w:rsidP="00F3779B">
      <w:pPr>
        <w:rPr>
          <w:lang w:val="pt-BR"/>
        </w:rPr>
      </w:pPr>
      <w:r>
        <w:rPr>
          <w:lang w:val="pt-BR"/>
        </w:rPr>
        <w:t>Para o vetor de características iremos usar os atributos que c</w:t>
      </w:r>
      <w:r w:rsidR="00F3779B">
        <w:rPr>
          <w:lang w:val="pt-BR"/>
        </w:rPr>
        <w:t xml:space="preserve">ada exemplar </w:t>
      </w:r>
      <w:r>
        <w:rPr>
          <w:lang w:val="pt-BR"/>
        </w:rPr>
        <w:t>possui, estes são</w:t>
      </w:r>
      <w:r w:rsidR="0011033F">
        <w:rPr>
          <w:lang w:val="pt-BR"/>
        </w:rPr>
        <w:t>: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ategorysingleplayer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Single 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ategorymultiplayer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Multi 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ategorycoop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</w:t>
      </w:r>
      <w:proofErr w:type="spellStart"/>
      <w:r>
        <w:t>Cooperativo</w:t>
      </w:r>
      <w:proofErr w:type="spellEnd"/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ategorymmo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Massive Multiplayer Online)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C</w:t>
      </w:r>
      <w:r w:rsidR="00F3779B" w:rsidRPr="00F3779B">
        <w:rPr>
          <w:lang w:val="pt-BR"/>
        </w:rPr>
        <w:t>ategoryvrsupport</w:t>
      </w:r>
      <w:proofErr w:type="spellEnd"/>
      <w:r>
        <w:rPr>
          <w:lang w:val="pt-BR"/>
        </w:rPr>
        <w:t xml:space="preserve"> (Categoria Suporte a Realidade Virtual)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enreisindie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indie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enreisaction</w:t>
      </w:r>
      <w:proofErr w:type="spellEnd"/>
      <w:r>
        <w:rPr>
          <w:lang w:val="pt-BR"/>
        </w:rPr>
        <w:t xml:space="preserve"> (Gênero é ação)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enreisadventure</w:t>
      </w:r>
      <w:proofErr w:type="spellEnd"/>
      <w:r>
        <w:rPr>
          <w:lang w:val="pt-BR"/>
        </w:rPr>
        <w:t xml:space="preserve"> (Gênero é </w:t>
      </w:r>
      <w:r w:rsidR="005B7CB6">
        <w:rPr>
          <w:lang w:val="pt-BR"/>
        </w:rPr>
        <w:t>aventura</w:t>
      </w:r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enreiscasual</w:t>
      </w:r>
      <w:proofErr w:type="spellEnd"/>
      <w:r>
        <w:rPr>
          <w:lang w:val="pt-BR"/>
        </w:rPr>
        <w:t xml:space="preserve"> (Gênero é casual)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enreisstrategy</w:t>
      </w:r>
      <w:proofErr w:type="spellEnd"/>
      <w:r>
        <w:rPr>
          <w:lang w:val="pt-BR"/>
        </w:rPr>
        <w:t xml:space="preserve"> (Gênero é estratégia)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G</w:t>
      </w:r>
      <w:r w:rsidR="00F3779B" w:rsidRPr="0011033F">
        <w:t>enreisrpg</w:t>
      </w:r>
      <w:proofErr w:type="spellEnd"/>
      <w:r w:rsidRPr="0011033F">
        <w:t xml:space="preserve"> (</w:t>
      </w:r>
      <w:proofErr w:type="spellStart"/>
      <w:r w:rsidRPr="0011033F">
        <w:t>Gênero</w:t>
      </w:r>
      <w:proofErr w:type="spellEnd"/>
      <w:r w:rsidRPr="0011033F">
        <w:t xml:space="preserve"> é Role-</w:t>
      </w:r>
      <w:r w:rsidR="005B7CB6">
        <w:t>Playing Game</w:t>
      </w:r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enreissimulation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simualação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enreissports</w:t>
      </w:r>
      <w:proofErr w:type="spellEnd"/>
      <w:r>
        <w:rPr>
          <w:lang w:val="pt-BR"/>
        </w:rPr>
        <w:t xml:space="preserve"> (Gênero é esportes)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enreisracing</w:t>
      </w:r>
      <w:proofErr w:type="spellEnd"/>
      <w:r>
        <w:rPr>
          <w:lang w:val="pt-BR"/>
        </w:rPr>
        <w:t xml:space="preserve"> (Gênero é corrida)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11033F">
        <w:rPr>
          <w:lang w:val="pt-BR"/>
        </w:rPr>
        <w:t>G</w:t>
      </w:r>
      <w:r w:rsidR="00F3779B" w:rsidRPr="0011033F">
        <w:rPr>
          <w:lang w:val="pt-BR"/>
        </w:rPr>
        <w:t>enreismassivelymultiplayer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multiplayer</w:t>
      </w:r>
      <w:proofErr w:type="spellEnd"/>
      <w:r>
        <w:rPr>
          <w:lang w:val="pt-BR"/>
        </w:rPr>
        <w:t>)</w:t>
      </w:r>
    </w:p>
    <w:p w:rsidR="00F3779B" w:rsidRPr="0011033F" w:rsidRDefault="005B7CB6" w:rsidP="0011033F">
      <w:pPr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R</w:t>
      </w:r>
      <w:r w:rsidR="00F3779B" w:rsidRPr="0011033F">
        <w:rPr>
          <w:lang w:val="pt-BR"/>
        </w:rPr>
        <w:t>eco</w:t>
      </w:r>
      <w:r w:rsidR="0011033F">
        <w:rPr>
          <w:lang w:val="pt-BR"/>
        </w:rPr>
        <w:t>mmendationcount</w:t>
      </w:r>
      <w:proofErr w:type="spellEnd"/>
      <w:r w:rsidR="0011033F">
        <w:rPr>
          <w:lang w:val="pt-BR"/>
        </w:rPr>
        <w:t xml:space="preserve"> (taxa de recomendação)</w:t>
      </w:r>
    </w:p>
    <w:p w:rsidR="00DE5B26" w:rsidRPr="005E2283" w:rsidRDefault="005E2283" w:rsidP="0025722C">
      <w:pPr>
        <w:pStyle w:val="Reference"/>
        <w:rPr>
          <w:lang w:val="pt-BR"/>
        </w:rPr>
      </w:pPr>
      <w:r w:rsidRPr="005E2283">
        <w:rPr>
          <w:lang w:val="pt-BR"/>
        </w:rPr>
        <w:t>Além de possuir nome, ID e taxa de recomendaç</w:t>
      </w:r>
      <w:r>
        <w:rPr>
          <w:lang w:val="pt-BR"/>
        </w:rPr>
        <w:t>ão.</w:t>
      </w:r>
    </w:p>
    <w:p w:rsidR="00EE7A6C" w:rsidRPr="00384BB2" w:rsidRDefault="00EB0FD0" w:rsidP="00EB0FD0">
      <w:pPr>
        <w:pStyle w:val="Ttulo1"/>
        <w:rPr>
          <w:lang w:val="pt-BR"/>
        </w:rPr>
      </w:pPr>
      <w:r w:rsidRPr="00384BB2">
        <w:rPr>
          <w:lang w:val="pt-BR"/>
        </w:rPr>
        <w:t>4</w:t>
      </w:r>
      <w:r w:rsidR="00EE7A6C" w:rsidRPr="00384BB2">
        <w:rPr>
          <w:lang w:val="pt-BR"/>
        </w:rPr>
        <w:t xml:space="preserve">. O </w:t>
      </w:r>
      <w:proofErr w:type="spellStart"/>
      <w:r w:rsidR="00EE7A6C" w:rsidRPr="00384BB2">
        <w:rPr>
          <w:lang w:val="pt-BR"/>
        </w:rPr>
        <w:t>Dataset</w:t>
      </w:r>
      <w:proofErr w:type="spellEnd"/>
    </w:p>
    <w:p w:rsidR="00EE7A6C" w:rsidRPr="00EB0FD0" w:rsidRDefault="00EE7A6C" w:rsidP="00EB0FD0">
      <w:pPr>
        <w:rPr>
          <w:sz w:val="26"/>
          <w:szCs w:val="26"/>
          <w:lang w:val="pt-BR"/>
        </w:rPr>
      </w:pPr>
      <w:r w:rsidRPr="00EE7A6C">
        <w:rPr>
          <w:sz w:val="26"/>
          <w:szCs w:val="26"/>
          <w:lang w:val="pt-BR"/>
        </w:rPr>
        <w:t xml:space="preserve">O </w:t>
      </w:r>
      <w:proofErr w:type="spellStart"/>
      <w:r w:rsidRPr="00EE7A6C">
        <w:rPr>
          <w:sz w:val="26"/>
          <w:szCs w:val="26"/>
          <w:lang w:val="pt-BR"/>
        </w:rPr>
        <w:t>data</w:t>
      </w:r>
      <w:r>
        <w:rPr>
          <w:sz w:val="26"/>
          <w:szCs w:val="26"/>
          <w:lang w:val="pt-BR"/>
        </w:rPr>
        <w:t>set</w:t>
      </w:r>
      <w:proofErr w:type="spellEnd"/>
      <w:r w:rsidRPr="00EE7A6C">
        <w:rPr>
          <w:sz w:val="26"/>
          <w:szCs w:val="26"/>
          <w:lang w:val="pt-BR"/>
        </w:rPr>
        <w:t xml:space="preserve"> escolhido foi o </w:t>
      </w:r>
      <w:proofErr w:type="spellStart"/>
      <w:r w:rsidRPr="00EE7A6C">
        <w:rPr>
          <w:i/>
          <w:sz w:val="26"/>
          <w:szCs w:val="26"/>
          <w:lang w:val="pt-BR"/>
        </w:rPr>
        <w:t>Steam</w:t>
      </w:r>
      <w:proofErr w:type="spellEnd"/>
      <w:r w:rsidRPr="00EE7A6C">
        <w:rPr>
          <w:i/>
          <w:sz w:val="26"/>
          <w:szCs w:val="26"/>
          <w:lang w:val="pt-BR"/>
        </w:rPr>
        <w:t>-game-data</w:t>
      </w:r>
      <w:r>
        <w:rPr>
          <w:i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(dispon</w:t>
      </w:r>
      <w:r>
        <w:rPr>
          <w:lang w:val="pt-BR"/>
        </w:rPr>
        <w:t xml:space="preserve">ível em: </w:t>
      </w:r>
      <w:hyperlink r:id="rId11" w:history="1">
        <w:r w:rsidRPr="00134001">
          <w:rPr>
            <w:rStyle w:val="Hyperlink"/>
            <w:lang w:val="pt-BR"/>
          </w:rPr>
          <w:t>https://data.world/craigkelly/steam-game-data</w:t>
        </w:r>
      </w:hyperlink>
      <w:r>
        <w:rPr>
          <w:lang w:val="pt-BR"/>
        </w:rPr>
        <w:t xml:space="preserve"> (acessado em 22/06/2018)</w:t>
      </w:r>
      <w:r>
        <w:rPr>
          <w:sz w:val="26"/>
          <w:szCs w:val="26"/>
          <w:lang w:val="pt-BR"/>
        </w:rPr>
        <w:t>)</w:t>
      </w:r>
    </w:p>
    <w:p w:rsidR="00DE5B26" w:rsidRDefault="00EB0FD0" w:rsidP="00EB0FD0">
      <w:pPr>
        <w:pStyle w:val="Ttulo2"/>
        <w:rPr>
          <w:lang w:val="pt-BR"/>
        </w:rPr>
      </w:pPr>
      <w:r>
        <w:rPr>
          <w:lang w:val="pt-BR"/>
        </w:rPr>
        <w:lastRenderedPageBreak/>
        <w:t>5</w:t>
      </w:r>
      <w:r w:rsidR="00DE5B26" w:rsidRPr="00971DB6">
        <w:rPr>
          <w:lang w:val="pt-BR"/>
        </w:rPr>
        <w:t xml:space="preserve">. </w:t>
      </w:r>
      <w:r w:rsidR="00971DB6" w:rsidRPr="00971DB6">
        <w:rPr>
          <w:lang w:val="pt-BR"/>
        </w:rPr>
        <w:t>Algoritmo escolhido</w:t>
      </w:r>
    </w:p>
    <w:p w:rsidR="00971DB6" w:rsidRDefault="00645566" w:rsidP="00645566">
      <w:pPr>
        <w:rPr>
          <w:lang w:val="pt-BR"/>
        </w:rPr>
      </w:pPr>
      <w:r w:rsidRPr="00971DB6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1123383</wp:posOffset>
                </wp:positionV>
                <wp:extent cx="5381625" cy="1404620"/>
                <wp:effectExtent l="0" t="0" r="2857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B6" w:rsidRPr="006D7858" w:rsidRDefault="00971DB6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 w:rsidRPr="006D7858">
                              <w:rPr>
                                <w:b/>
                              </w:rPr>
                              <w:t>Inicialização</w:t>
                            </w:r>
                            <w:proofErr w:type="spellEnd"/>
                            <w:r w:rsidRPr="006D7858">
                              <w:rPr>
                                <w:b/>
                              </w:rPr>
                              <w:t>:</w:t>
                            </w:r>
                          </w:p>
                          <w:p w:rsidR="00971DB6" w:rsidRPr="006D7858" w:rsidRDefault="00971DB6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 w:rsidRPr="006D7858">
                              <w:t xml:space="preserve">          </w:t>
                            </w:r>
                            <w:proofErr w:type="spellStart"/>
                            <w:r w:rsidR="000E0CE8" w:rsidRPr="006D7858">
                              <w:t>Recebe</w:t>
                            </w:r>
                            <w:proofErr w:type="spellEnd"/>
                            <w:r w:rsidR="000E0CE8" w:rsidRPr="006D7858">
                              <w:t xml:space="preserve"> o dataset;</w:t>
                            </w:r>
                          </w:p>
                          <w:p w:rsidR="000E0CE8" w:rsidRPr="006D7858" w:rsidRDefault="000E0CE8" w:rsidP="00A25145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 w:rsidRPr="006D7858">
                              <w:t xml:space="preserve">          </w:t>
                            </w:r>
                            <w:proofErr w:type="spellStart"/>
                            <w:r w:rsidR="00A25145" w:rsidRPr="006D7858">
                              <w:t>Receba</w:t>
                            </w:r>
                            <w:proofErr w:type="spellEnd"/>
                            <w:r w:rsidR="00A25145" w:rsidRPr="006D7858">
                              <w:t xml:space="preserve"> </w:t>
                            </w:r>
                            <w:proofErr w:type="spellStart"/>
                            <w:r w:rsidR="00A25145" w:rsidRPr="006D7858">
                              <w:t>os</w:t>
                            </w:r>
                            <w:proofErr w:type="spellEnd"/>
                            <w:r w:rsidR="00A25145" w:rsidRPr="006D7858">
                              <w:t xml:space="preserve"> </w:t>
                            </w:r>
                            <w:proofErr w:type="spellStart"/>
                            <w:r w:rsidR="00A25145" w:rsidRPr="006D7858">
                              <w:t>jogos</w:t>
                            </w:r>
                            <w:proofErr w:type="spellEnd"/>
                            <w:r w:rsidR="00A25145" w:rsidRPr="006D7858">
                              <w:t xml:space="preserve"> do </w:t>
                            </w:r>
                            <w:proofErr w:type="spellStart"/>
                            <w:r w:rsidR="00A25145" w:rsidRPr="006D7858">
                              <w:t>usuário</w:t>
                            </w:r>
                            <w:proofErr w:type="spellEnd"/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para</w:t>
                            </w:r>
                            <w:proofErr w:type="gramEnd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cada novo jogo que o usuário inserir </w:t>
                            </w:r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faça</w:t>
                            </w:r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         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Calcula a distância da amostra do usuário para as amostras do </w:t>
                            </w:r>
                            <w:proofErr w:type="spellStart"/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>dataset</w:t>
                            </w:r>
                            <w:proofErr w:type="spellEnd"/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          Determinar os </w:t>
                            </w:r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K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 mais próximos </w:t>
                            </w:r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          O rótulo com maior similaridade e tiver maior índice de recomendação</w:t>
                            </w:r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 w:rsidRPr="006D7858">
                              <w:rPr>
                                <w:b/>
                                <w:lang w:val="pt-BR"/>
                              </w:rPr>
                              <w:t xml:space="preserve">          </w:t>
                            </w:r>
                            <w:proofErr w:type="gramStart"/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>no</w:t>
                            </w:r>
                            <w:proofErr w:type="gramEnd"/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 conjunto dos </w:t>
                            </w:r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K 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>vizinhos será o escolhido</w:t>
                            </w:r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fim</w:t>
                            </w:r>
                            <w:proofErr w:type="gramEnd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para</w:t>
                            </w:r>
                          </w:p>
                          <w:p w:rsidR="00313143" w:rsidRPr="006D7858" w:rsidRDefault="00313143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retornar</w:t>
                            </w:r>
                            <w:proofErr w:type="gramEnd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: 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>jogo escolhido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55pt;margin-top:88.4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ELKgIAAE0EAAAOAAAAZHJzL2Uyb0RvYy54bWysVNtu2zAMfR+wfxD0vjjOkjQ14hRdugwD&#10;ugvQ7gMYWY6FyaImKbGzry8lp1nQDXsY5gdBFKmjw0PSy5u+1ewgnVdoSp6PxpxJI7BSZlfyb4+b&#10;NwvOfABTgUYjS36Unt+sXr9adraQE2xQV9IxAjG+6GzJmxBskWVeNLIFP0IrDTlrdC0EMt0uqxx0&#10;hN7qbDIez7MOXWUdCuk9nd4NTr5K+HUtRfhS114GpktO3EJaXVq3cc1WSyh2DmyjxIkG/AOLFpSh&#10;R89QdxCA7Z36DapVwqHHOowEthnWtRIy5UDZ5OMX2Tw0YGXKhcTx9iyT/3+w4vPhq2OqKvkkv+LM&#10;QEtFWoPqgVWSPco+IJtElTrrCwp+sBQe+nfYU7VTxt7eo/jumcF1A2Ynb53DrpFQEcs83swurg44&#10;PoJsu09Y0WOwD5iA+tq1UUIShRE6Vet4rhDxYIIOZ28X+Xwy40yQL5+Op/NJqmEGxfN163z4ILFl&#10;cVNyRy2Q4OFw70OkA8VzSHzNo1bVRmmdDLfbrrVjB6B22aQvZfAiTBvWlfx6RkT+DjFO358gWhWo&#10;77VqS744B0ERdXtvqtSVAZQe9kRZm5OQUbtBxdBv+1NhtlgdSVKHQ3/TPNKmQfeTs456u+T+xx6c&#10;5Ex/NFSW63w6jcOQjOnsijRk7tKzvfSAEQRV8sDZsF2HNEApdXtL5duoJGys88DkxJV6Nul9mq84&#10;FJd2ivr1F1g9AQAA//8DAFBLAwQUAAYACAAAACEAJxTbNN4AAAAIAQAADwAAAGRycy9kb3ducmV2&#10;LnhtbEyPwU7DMBBE70j8g7VIXCrqlJI0DXEqqNQTp4Zyd+MliYjXwXbb9O9ZTnCcndXMm3Iz2UGc&#10;0YfekYLFPAGB1DjTU6vg8L57yEGEqMnowREquGKATXV7U+rCuAvt8VzHVnAIhUIr6GIcCylD06HV&#10;Ye5GJPY+nbc6svStNF5fONwO8jFJMml1T9zQ6RG3HTZf9ckqyL7r5eztw8xof929+samZntIlbq/&#10;m16eQUSc4t8z/OIzOlTMdHQnMkEMCnhI5OsqW4NgO39apSCOCpbrfAGyKuX/AdUPAAAA//8DAFBL&#10;AQItABQABgAIAAAAIQC2gziS/gAAAOEBAAATAAAAAAAAAAAAAAAAAAAAAABbQ29udGVudF9UeXBl&#10;c10ueG1sUEsBAi0AFAAGAAgAAAAhADj9If/WAAAAlAEAAAsAAAAAAAAAAAAAAAAALwEAAF9yZWxz&#10;Ly5yZWxzUEsBAi0AFAAGAAgAAAAhAKLssQsqAgAATQQAAA4AAAAAAAAAAAAAAAAALgIAAGRycy9l&#10;Mm9Eb2MueG1sUEsBAi0AFAAGAAgAAAAhACcU2zTeAAAACAEAAA8AAAAAAAAAAAAAAAAAhAQAAGRy&#10;cy9kb3ducmV2LnhtbFBLBQYAAAAABAAEAPMAAACPBQAAAAA=&#10;">
                <v:textbox style="mso-fit-shape-to-text:t">
                  <w:txbxContent>
                    <w:p w:rsidR="00971DB6" w:rsidRPr="006D7858" w:rsidRDefault="00971DB6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proofErr w:type="spellStart"/>
                      <w:r w:rsidRPr="006D7858">
                        <w:rPr>
                          <w:b/>
                        </w:rPr>
                        <w:t>Inicialização</w:t>
                      </w:r>
                      <w:proofErr w:type="spellEnd"/>
                      <w:r w:rsidRPr="006D7858">
                        <w:rPr>
                          <w:b/>
                        </w:rPr>
                        <w:t>:</w:t>
                      </w:r>
                    </w:p>
                    <w:p w:rsidR="00971DB6" w:rsidRPr="006D7858" w:rsidRDefault="00971DB6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 w:rsidRPr="006D7858">
                        <w:t xml:space="preserve">          </w:t>
                      </w:r>
                      <w:proofErr w:type="spellStart"/>
                      <w:r w:rsidR="000E0CE8" w:rsidRPr="006D7858">
                        <w:t>Recebe</w:t>
                      </w:r>
                      <w:proofErr w:type="spellEnd"/>
                      <w:r w:rsidR="000E0CE8" w:rsidRPr="006D7858">
                        <w:t xml:space="preserve"> o dataset;</w:t>
                      </w:r>
                    </w:p>
                    <w:p w:rsidR="000E0CE8" w:rsidRPr="006D7858" w:rsidRDefault="000E0CE8" w:rsidP="00A25145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 w:rsidRPr="006D7858">
                        <w:t xml:space="preserve">          </w:t>
                      </w:r>
                      <w:proofErr w:type="spellStart"/>
                      <w:r w:rsidR="00A25145" w:rsidRPr="006D7858">
                        <w:t>Receba</w:t>
                      </w:r>
                      <w:proofErr w:type="spellEnd"/>
                      <w:r w:rsidR="00A25145" w:rsidRPr="006D7858">
                        <w:t xml:space="preserve"> </w:t>
                      </w:r>
                      <w:proofErr w:type="spellStart"/>
                      <w:r w:rsidR="00A25145" w:rsidRPr="006D7858">
                        <w:t>os</w:t>
                      </w:r>
                      <w:proofErr w:type="spellEnd"/>
                      <w:r w:rsidR="00A25145" w:rsidRPr="006D7858">
                        <w:t xml:space="preserve"> </w:t>
                      </w:r>
                      <w:proofErr w:type="spellStart"/>
                      <w:r w:rsidR="00A25145" w:rsidRPr="006D7858">
                        <w:t>jogos</w:t>
                      </w:r>
                      <w:proofErr w:type="spellEnd"/>
                      <w:r w:rsidR="00A25145" w:rsidRPr="006D7858">
                        <w:t xml:space="preserve"> do </w:t>
                      </w:r>
                      <w:proofErr w:type="spellStart"/>
                      <w:r w:rsidR="00A25145" w:rsidRPr="006D7858">
                        <w:t>usuário</w:t>
                      </w:r>
                      <w:proofErr w:type="spellEnd"/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>para</w:t>
                      </w:r>
                      <w:proofErr w:type="gramEnd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 </w:t>
                      </w:r>
                      <w:r w:rsidRPr="006D7858">
                        <w:rPr>
                          <w:rFonts w:cs="Times"/>
                          <w:lang w:val="pt-BR"/>
                        </w:rPr>
                        <w:t xml:space="preserve">cada novo jogo que o usuário inserir </w:t>
                      </w:r>
                      <w:r w:rsidRPr="006D7858">
                        <w:rPr>
                          <w:rFonts w:cs="Times"/>
                          <w:b/>
                          <w:lang w:val="pt-BR"/>
                        </w:rPr>
                        <w:t>faça</w:t>
                      </w:r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          </w:t>
                      </w:r>
                      <w:r w:rsidRPr="006D7858">
                        <w:rPr>
                          <w:rFonts w:cs="Times"/>
                          <w:lang w:val="pt-BR"/>
                        </w:rPr>
                        <w:t xml:space="preserve">Calcula a distância da amostra do usuário para as amostras do </w:t>
                      </w:r>
                      <w:proofErr w:type="spellStart"/>
                      <w:r w:rsidRPr="006D7858">
                        <w:rPr>
                          <w:rFonts w:cs="Times"/>
                          <w:lang w:val="pt-BR"/>
                        </w:rPr>
                        <w:t>dataset</w:t>
                      </w:r>
                      <w:proofErr w:type="spellEnd"/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 w:rsidRPr="006D7858">
                        <w:rPr>
                          <w:rFonts w:cs="Times"/>
                          <w:lang w:val="pt-BR"/>
                        </w:rPr>
                        <w:t xml:space="preserve">          Determinar os </w:t>
                      </w:r>
                      <w:r w:rsidRPr="006D7858">
                        <w:rPr>
                          <w:rFonts w:cs="Times"/>
                          <w:b/>
                          <w:lang w:val="pt-BR"/>
                        </w:rPr>
                        <w:t>K</w:t>
                      </w:r>
                      <w:r w:rsidRPr="006D7858">
                        <w:rPr>
                          <w:rFonts w:cs="Times"/>
                          <w:lang w:val="pt-BR"/>
                        </w:rPr>
                        <w:t xml:space="preserve"> mais próximos </w:t>
                      </w:r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 w:rsidRPr="006D7858">
                        <w:rPr>
                          <w:rFonts w:cs="Times"/>
                          <w:lang w:val="pt-BR"/>
                        </w:rPr>
                        <w:t xml:space="preserve">          O rótulo com maior similaridade e tiver maior índice de recomendação</w:t>
                      </w:r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 w:rsidRPr="006D7858">
                        <w:rPr>
                          <w:b/>
                          <w:lang w:val="pt-BR"/>
                        </w:rPr>
                        <w:t xml:space="preserve">          </w:t>
                      </w:r>
                      <w:proofErr w:type="gramStart"/>
                      <w:r w:rsidRPr="006D7858">
                        <w:rPr>
                          <w:rFonts w:cs="Times"/>
                          <w:lang w:val="pt-BR"/>
                        </w:rPr>
                        <w:t>no</w:t>
                      </w:r>
                      <w:proofErr w:type="gramEnd"/>
                      <w:r w:rsidRPr="006D7858">
                        <w:rPr>
                          <w:rFonts w:cs="Times"/>
                          <w:lang w:val="pt-BR"/>
                        </w:rPr>
                        <w:t xml:space="preserve"> conjunto dos </w:t>
                      </w:r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K </w:t>
                      </w:r>
                      <w:r w:rsidRPr="006D7858">
                        <w:rPr>
                          <w:rFonts w:cs="Times"/>
                          <w:lang w:val="pt-BR"/>
                        </w:rPr>
                        <w:t>vizinhos será o escolhido</w:t>
                      </w:r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>fim</w:t>
                      </w:r>
                      <w:proofErr w:type="gramEnd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 para</w:t>
                      </w:r>
                    </w:p>
                    <w:p w:rsidR="00313143" w:rsidRPr="006D7858" w:rsidRDefault="00313143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>retornar</w:t>
                      </w:r>
                      <w:proofErr w:type="gramEnd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: </w:t>
                      </w:r>
                      <w:r w:rsidRPr="006D7858">
                        <w:rPr>
                          <w:rFonts w:cs="Times"/>
                          <w:lang w:val="pt-BR"/>
                        </w:rPr>
                        <w:t>jogo escolhido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DB6">
        <w:rPr>
          <w:lang w:val="pt-BR"/>
        </w:rPr>
        <w:t>Para a solução proposta</w:t>
      </w:r>
      <w:r w:rsidR="0042455F">
        <w:rPr>
          <w:lang w:val="pt-BR"/>
        </w:rPr>
        <w:t>,</w:t>
      </w:r>
      <w:r w:rsidR="00971DB6">
        <w:rPr>
          <w:lang w:val="pt-BR"/>
        </w:rPr>
        <w:t xml:space="preserve"> </w:t>
      </w:r>
      <w:r w:rsidRPr="00645566">
        <w:rPr>
          <w:lang w:val="pt-BR"/>
        </w:rPr>
        <w:t>o KNN é um algoritmo de inteligência artificial que visa fazer classificações baseado na distância entre o novo indivíduo e seus vizinhos em um espaço n-dimensional</w:t>
      </w:r>
      <w:r>
        <w:rPr>
          <w:lang w:val="pt-BR"/>
        </w:rPr>
        <w:t>, que pela quantidade de atributos que os</w:t>
      </w:r>
      <w:r w:rsidR="003D3A43">
        <w:rPr>
          <w:lang w:val="pt-BR"/>
        </w:rPr>
        <w:t xml:space="preserve"> exemplares possuem</w:t>
      </w:r>
      <w:r w:rsidR="00384BB2">
        <w:rPr>
          <w:lang w:val="pt-BR"/>
        </w:rPr>
        <w:t>, ou seja, de tamanho 15</w:t>
      </w:r>
      <w:r>
        <w:rPr>
          <w:lang w:val="pt-BR"/>
        </w:rPr>
        <w:t>.</w:t>
      </w:r>
      <w:r w:rsidRPr="00645566">
        <w:rPr>
          <w:lang w:val="pt-BR"/>
        </w:rPr>
        <w:t xml:space="preserve"> </w:t>
      </w:r>
      <w:r w:rsidR="0042455F">
        <w:rPr>
          <w:lang w:val="pt-BR"/>
        </w:rPr>
        <w:t xml:space="preserve">Para este caso usaremos </w:t>
      </w:r>
      <w:r w:rsidR="00971DB6">
        <w:rPr>
          <w:lang w:val="pt-BR"/>
        </w:rPr>
        <w:t xml:space="preserve">o seguinte </w:t>
      </w:r>
      <w:proofErr w:type="spellStart"/>
      <w:r w:rsidR="00971DB6">
        <w:rPr>
          <w:lang w:val="pt-BR"/>
        </w:rPr>
        <w:t>pseudo-código</w:t>
      </w:r>
      <w:proofErr w:type="spellEnd"/>
      <w:r w:rsidR="00BB2CD9">
        <w:rPr>
          <w:lang w:val="pt-BR"/>
        </w:rPr>
        <w:t xml:space="preserve"> para o software em questão</w:t>
      </w:r>
      <w:r w:rsidR="00971DB6">
        <w:rPr>
          <w:lang w:val="pt-BR"/>
        </w:rPr>
        <w:t>:</w:t>
      </w:r>
    </w:p>
    <w:p w:rsidR="00971DB6" w:rsidRDefault="00EB0FD0" w:rsidP="00EB0FD0">
      <w:pPr>
        <w:pStyle w:val="Ttulo1"/>
        <w:rPr>
          <w:lang w:val="pt-BR"/>
        </w:rPr>
      </w:pPr>
      <w:r>
        <w:rPr>
          <w:lang w:val="pt-BR"/>
        </w:rPr>
        <w:t>6</w:t>
      </w:r>
      <w:r w:rsidRPr="00EB0FD0">
        <w:rPr>
          <w:lang w:val="pt-BR"/>
        </w:rPr>
        <w:t>. Metodologia dos experimentos</w:t>
      </w:r>
    </w:p>
    <w:p w:rsidR="00384BB2" w:rsidRDefault="00384BB2" w:rsidP="009626F2">
      <w:pPr>
        <w:pStyle w:val="Reference"/>
        <w:ind w:left="0" w:firstLine="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A o método utilizado para analisar a similaridade é o índice de similaridade de </w:t>
      </w:r>
      <w:proofErr w:type="spellStart"/>
      <w:r>
        <w:rPr>
          <w:sz w:val="26"/>
          <w:szCs w:val="26"/>
          <w:lang w:val="pt-BR"/>
        </w:rPr>
        <w:t>Hamming</w:t>
      </w:r>
      <w:proofErr w:type="spellEnd"/>
      <w:r>
        <w:rPr>
          <w:sz w:val="26"/>
          <w:szCs w:val="26"/>
          <w:lang w:val="pt-BR"/>
        </w:rPr>
        <w:t xml:space="preserve"> para atributos categóricos, que é descrito como:</w:t>
      </w:r>
    </w:p>
    <w:p w:rsidR="00384BB2" w:rsidRDefault="00384BB2" w:rsidP="009626F2">
      <w:pPr>
        <w:pStyle w:val="Reference"/>
        <w:ind w:left="0" w:firstLine="0"/>
        <w:rPr>
          <w:sz w:val="26"/>
          <w:szCs w:val="26"/>
          <w:lang w:val="pt-BR"/>
        </w:rPr>
      </w:pPr>
      <w:r w:rsidRPr="00384BB2">
        <w:rPr>
          <w:sz w:val="26"/>
          <w:szCs w:val="26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6FDAA" wp14:editId="45AE3B66">
                <wp:simplePos x="0" y="0"/>
                <wp:positionH relativeFrom="column">
                  <wp:posOffset>459723</wp:posOffset>
                </wp:positionH>
                <wp:positionV relativeFrom="paragraph">
                  <wp:posOffset>258462</wp:posOffset>
                </wp:positionV>
                <wp:extent cx="4209535" cy="955589"/>
                <wp:effectExtent l="0" t="0" r="0" b="0"/>
                <wp:wrapNone/>
                <wp:docPr id="10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535" cy="9555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BB2" w:rsidRPr="00384BB2" w:rsidRDefault="00384BB2" w:rsidP="00384BB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HAMMING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i,j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= 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r=1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dist(xi,xj)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6FDAA" id="CaixaDeTexto 9" o:spid="_x0000_s1027" type="#_x0000_t202" style="position:absolute;left:0;text-align:left;margin-left:36.2pt;margin-top:20.35pt;width:331.45pt;height:7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VkqAEAAD4DAAAOAAAAZHJzL2Uyb0RvYy54bWysUsFu2zAMvRfYPwi6L3azeWiMOMXWoEWB&#10;YR3Q9gMUWYoFWKJGKbHz96PkOB2229ALTZH043sk17ej7dlRYTDgGn69KDlTTkJr3L7hry/3H284&#10;C1G4VvTgVMNPKvDbzYer9eBrtYQO+lYhIxAX6sE3vIvR10URZKesCAvwylFSA1oR6Yn7okUxELrt&#10;i2VZfikGwNYjSBUCRbdTkm8yvtZKxietg4qsbzhxi9litrtki81a1HsUvjPyTEP8BwsrjKOmF6it&#10;iIId0PwDZY1ECKDjQoItQGsjVdZAaq7Lv9Q8d8KrrIWGE/xlTOH9YOWP409kpqXd0XicsLSjO2FG&#10;sVUvaozAVmlEgw81VT57qo3jNxipfI4HCiblo0abvqSJUZ7QTpcBExKTFPy8LFfVp4ozSblVVVU3&#10;Gb54+9tjiA8KLEtOw5EWmOcqjt9DJCZUOpekZg7uTd+neKI4UUleHHfjpGqmuYP2ROwHWnXDw6+D&#10;QMVZ/+holukuZgdnZzc7GPs7yNczNfx6iKBN5pI6TbhnArSkTPF8UOkK/nznqrez3/wGAAD//wMA&#10;UEsDBBQABgAIAAAAIQDsotMP3wAAAAkBAAAPAAAAZHJzL2Rvd25yZXYueG1sTI/BTsMwEETvSPyD&#10;tUi9UbtpaWiIU1UVnJAQaThwdOJtYjVeh9htw99jTnBczdPM23w72Z5dcPTGkYTFXABDapw21Er4&#10;qF7uH4H5oEir3hFK+EYP2+L2JleZdlcq8XIILYsl5DMloQthyDj3TYdW+bkbkGJ2dKNVIZ5jy/Wo&#10;rrHc9jwRYs2tMhQXOjXgvsPmdDhbCbtPKp/N11v9Xh5LU1UbQa/rk5Szu2n3BCzgFP5g+NWP6lBE&#10;p9qdSXvWS0iTVSQlrEQKLObp8mEJrI7gZpEAL3L+/4PiBwAA//8DAFBLAQItABQABgAIAAAAIQC2&#10;gziS/gAAAOEBAAATAAAAAAAAAAAAAAAAAAAAAABbQ29udGVudF9UeXBlc10ueG1sUEsBAi0AFAAG&#10;AAgAAAAhADj9If/WAAAAlAEAAAsAAAAAAAAAAAAAAAAALwEAAF9yZWxzLy5yZWxzUEsBAi0AFAAG&#10;AAgAAAAhADHLFWSoAQAAPgMAAA4AAAAAAAAAAAAAAAAALgIAAGRycy9lMm9Eb2MueG1sUEsBAi0A&#10;FAAGAAgAAAAhAOyi0w/fAAAACQEAAA8AAAAAAAAAAAAAAAAAAgQAAGRycy9kb3ducmV2LnhtbFBL&#10;BQYAAAAABAAEAPMAAAAOBQAAAAA=&#10;" filled="f" stroked="f">
                <v:textbox inset="0,0,0,0">
                  <w:txbxContent>
                    <w:p w:rsidR="00384BB2" w:rsidRPr="00384BB2" w:rsidRDefault="00384BB2" w:rsidP="00384BB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HAMMING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6"/>
                            </w:rPr>
                            <m:t> 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6"/>
                            </w:rPr>
                            <m:t>= 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r=1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dist(xi,xj)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84BB2">
        <w:rPr>
          <w:sz w:val="26"/>
          <w:szCs w:val="26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16E25" wp14:editId="018B5A4F">
                <wp:simplePos x="0" y="0"/>
                <wp:positionH relativeFrom="column">
                  <wp:posOffset>-1080135</wp:posOffset>
                </wp:positionH>
                <wp:positionV relativeFrom="paragraph">
                  <wp:posOffset>-5688330</wp:posOffset>
                </wp:positionV>
                <wp:extent cx="10515600" cy="4351338"/>
                <wp:effectExtent l="0" t="0" r="0" b="0"/>
                <wp:wrapNone/>
                <wp:docPr id="3" name="Espaço Reservado para Conteúd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43513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84BB2" w:rsidRDefault="00384BB2" w:rsidP="005E2283">
                            <w:pPr>
                              <w:pStyle w:val="PargrafodaLista"/>
                              <w:spacing w:before="0" w:after="240" w:line="216" w:lineRule="auto"/>
                              <w:jc w:val="left"/>
                              <w:rPr>
                                <w:sz w:val="56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16E25" id="Espaço Reservado para Conteúdo 2" o:spid="_x0000_s1028" style="position:absolute;left:0;text-align:left;margin-left:-85.05pt;margin-top:-447.9pt;width:828pt;height:34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2M+zQEAAHEDAAAOAAAAZHJzL2Uyb0RvYy54bWysU9tu1DAQfUfiHyy/s0n2Ukq02Qq1UCFV&#10;UFH4gFnH2UTEHmvsbrL8EP/Aa3+MsTddWnhDvFgZz/jMOXMm64vR9GKvyXdoK1nMcim0VVh3dlfJ&#10;r1/evzqXwgewNfRodSUP2suLzcsX68GVeo4t9rUmwSDWl4OrZBuCK7PMq1Yb8DN02nKyQTIQOKRd&#10;VhMMjG76bJ7nZ9mAVDtCpb3n26tjUm4SftNoFT41jddB9JVkbiGdlM5tPLPNGsodgWs7NdGAf2Bh&#10;oLPc9AR1BQHEPXV/QZlOEXpswkyhybBpOqWTBlZT5H+ouWvB6aSFh+PdaUz+/8Gqj/tbEl1dyYUU&#10;Fgxb9M47ePiB4rP2mvZQo3BAIC7RBv3wk8N5nNrgfMmP79wtRd3e3aD65oXFa2Ibi1iSPauJgZ+q&#10;x4ZMfMX6xZjMOJzM0GMQii+LfFWsznI2TXFyuVgVi8V5goXy8b0jH641GhE/Kklsd3IB9jc+RAZQ&#10;PpZMdI4MIpcwbsck/CRni/WBh8HbzFgt0ncp+g+Wh/2mWC7j8qRguXo954CeZrbPMqG/xLRuUaLl&#10;1X17H7DpEqHY+dhnIsS+Jp7TDsbFeRqnqt9/yuYXAAAA//8DAFBLAwQUAAYACAAAACEAHx5VAOMA&#10;AAAPAQAADwAAAGRycy9kb3ducmV2LnhtbEyPwU7DMBBE70j8g7VI3Fo7hdA0xKkqELeC1FLE1YlN&#10;HDVeR7HTpn/P9gS33Z3R7JtiPbmOncwQWo8SkrkAZrD2usVGwuHzbZYBC1GhVp1HI+FiAqzL25tC&#10;5dqfcWdO+9gwCsGQKwk2xj7nPNTWOBXmvjdI2o8fnIq0Dg3XgzpTuOv4Qogn7lSL9MGq3rxYUx/3&#10;o5OwrF4P40PYjlqEzceXHnbH73cr5f3dtHkGFs0U/8xwxSd0KImp8iPqwDoJs2QpEvLSlK1SanH1&#10;PGbpClhFt0UiUuBlwf/3KH8BAAD//wMAUEsBAi0AFAAGAAgAAAAhALaDOJL+AAAA4QEAABMAAAAA&#10;AAAAAAAAAAAAAAAAAFtDb250ZW50X1R5cGVzXS54bWxQSwECLQAUAAYACAAAACEAOP0h/9YAAACU&#10;AQAACwAAAAAAAAAAAAAAAAAvAQAAX3JlbHMvLnJlbHNQSwECLQAUAAYACAAAACEAU/9jPs0BAABx&#10;AwAADgAAAAAAAAAAAAAAAAAuAgAAZHJzL2Uyb0RvYy54bWxQSwECLQAUAAYACAAAACEAHx5VAOMA&#10;AAAPAQAADwAAAAAAAAAAAAAAAAAnBAAAZHJzL2Rvd25yZXYueG1sUEsFBgAAAAAEAAQA8wAAADcF&#10;AAAAAA==&#10;" filled="f" stroked="f">
                <v:path arrowok="t"/>
                <o:lock v:ext="edit" grouping="t"/>
                <v:textbox>
                  <w:txbxContent>
                    <w:p w:rsidR="00384BB2" w:rsidRDefault="00384BB2" w:rsidP="005E2283">
                      <w:pPr>
                        <w:pStyle w:val="PargrafodaLista"/>
                        <w:spacing w:before="0" w:after="240" w:line="216" w:lineRule="auto"/>
                        <w:jc w:val="left"/>
                        <w:rPr>
                          <w:sz w:val="56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84BB2" w:rsidRDefault="00384BB2" w:rsidP="009626F2">
      <w:pPr>
        <w:pStyle w:val="Reference"/>
        <w:ind w:left="0" w:firstLine="0"/>
        <w:rPr>
          <w:sz w:val="26"/>
          <w:szCs w:val="26"/>
          <w:lang w:val="pt-BR"/>
        </w:rPr>
      </w:pPr>
    </w:p>
    <w:p w:rsidR="00384BB2" w:rsidRDefault="00384BB2" w:rsidP="009626F2">
      <w:pPr>
        <w:pStyle w:val="Reference"/>
        <w:ind w:left="0" w:firstLine="0"/>
        <w:rPr>
          <w:sz w:val="26"/>
          <w:szCs w:val="26"/>
          <w:lang w:val="pt-BR"/>
        </w:rPr>
      </w:pPr>
    </w:p>
    <w:p w:rsidR="00384BB2" w:rsidRDefault="005E2283" w:rsidP="009626F2">
      <w:pPr>
        <w:pStyle w:val="Reference"/>
        <w:ind w:left="0" w:firstLine="0"/>
        <w:rPr>
          <w:sz w:val="26"/>
          <w:szCs w:val="26"/>
          <w:lang w:val="pt-BR"/>
        </w:rPr>
      </w:pPr>
      <w:r w:rsidRPr="005E2283">
        <w:rPr>
          <w:sz w:val="26"/>
          <w:szCs w:val="26"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5377D" wp14:editId="605E83E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58460" cy="617861"/>
                <wp:effectExtent l="0" t="0" r="0" b="0"/>
                <wp:wrapNone/>
                <wp:docPr id="11" name="CaixaDe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460" cy="6178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E2283" w:rsidRPr="005E2283" w:rsidRDefault="005E2283" w:rsidP="005E228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dist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i,j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36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36"/>
                                          </w:rPr>
                                          <m:t>1,            se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Cs w:val="3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36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Cs w:val="3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Cs w:val="36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36"/>
                                          </w:rPr>
                                          <m:t>0,  caso contrário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377D" id="CaixaDeTexto 10" o:spid="_x0000_s1029" type="#_x0000_t202" style="position:absolute;left:0;text-align:left;margin-left:0;margin-top:-.05pt;width:406.2pt;height:4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ZVqgEAAD8DAAAOAAAAZHJzL2Uyb0RvYy54bWysUsFu2zAMvRfYPwi6L467NQ2MOMXWoMOA&#10;YSvQ9gMUWYoFSKImKrHz96PUOBm629ALTZH04+MjV3ejs+ygIhrwLa9nc86Ul9AZv2v5y/PDxyVn&#10;mITvhAWvWn5UyO/WH65WQ2jUNfRgOxUZgXhshtDyPqXQVBXKXjmBMwjKU1JDdCLRM+6qLoqB0J2t&#10;rufzRTVA7EIEqRApunlN8nXB11rJ9EtrVInZlhO3VGwsdptttV6JZhdF6I080RD/wcIJ46npGWoj&#10;kmD7aP6BckZGQNBpJsFVoLWRqsxA09TzN9M89SKoMguJg+EsE74frPx5eIzMdLS7mjMvHO3oXphR&#10;bNSzGhOwumg0BGyo9ClQcRq/wkj1WbscRwrm0UcdXf7SUIzypPbxrDBBMUnBm/pm+XlBKUm5RX27&#10;XBSY6vJ3iJi+KXAsOy2PtMEirDj8wEQdqXQqyc08PBhrc/xCJXtp3I5lrE8TzS10R2I/0K5bjr/3&#10;IirO7HdPYubDmJw4OdvJicneQzmf3BDDl32ipoVL7vSKeyJAWyoUTxeVz+Dvd6m63P36DwAAAP//&#10;AwBQSwMEFAAGAAgAAAAhAAVXprnaAAAABQEAAA8AAABkcnMvZG93bnJldi54bWxMjzFPwzAUhHck&#10;/oP1kLqg1nGEShvyUiFEFzYKC5sbP5II+zmK3STtr6+ZYDzd6e67cjc7K0YaQucZQa0yEMS1Nx03&#10;CJ8f++UGRIiajbaeCeFMAXbV7U2pC+MnfqfxEBuRSjgUGqGNsS+kDHVLToeV74mT9+0Hp2OSQyPN&#10;oKdU7qzMs2wtne44LbS6p5eW6p/DySGs59f+/m1L+XSp7chfF6UiKcTF3fz8BCLSHP/C8Iuf0KFK&#10;TEd/YhOERUhHIsJSgUjmRuUPII4I28ccZFXK//TVFQAA//8DAFBLAQItABQABgAIAAAAIQC2gziS&#10;/gAAAOEBAAATAAAAAAAAAAAAAAAAAAAAAABbQ29udGVudF9UeXBlc10ueG1sUEsBAi0AFAAGAAgA&#10;AAAhADj9If/WAAAAlAEAAAsAAAAAAAAAAAAAAAAALwEAAF9yZWxzLy5yZWxzUEsBAi0AFAAGAAgA&#10;AAAhACIRllWqAQAAPwMAAA4AAAAAAAAAAAAAAAAALgIAAGRycy9lMm9Eb2MueG1sUEsBAi0AFAAG&#10;AAgAAAAhAAVXprnaAAAABQEAAA8AAAAAAAAAAAAAAAAABAQAAGRycy9kb3ducmV2LnhtbFBLBQYA&#10;AAAABAAEAPMAAAALBQAAAAA=&#10;" filled="f" stroked="f">
                <v:textbox style="mso-fit-shape-to-text:t" inset="0,0,0,0">
                  <w:txbxContent>
                    <w:p w:rsidR="005E2283" w:rsidRPr="005E2283" w:rsidRDefault="005E2283" w:rsidP="005E2283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6"/>
                            </w:rPr>
                            <m:t>dist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6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36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m:t>1,            se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36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m:t>0,  caso contrário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384BB2" w:rsidRDefault="00384BB2" w:rsidP="009626F2">
      <w:pPr>
        <w:pStyle w:val="Reference"/>
        <w:ind w:left="0" w:firstLine="0"/>
        <w:rPr>
          <w:sz w:val="26"/>
          <w:szCs w:val="26"/>
          <w:lang w:val="pt-BR"/>
        </w:rPr>
      </w:pPr>
    </w:p>
    <w:p w:rsidR="00384BB2" w:rsidRDefault="00384BB2" w:rsidP="009626F2">
      <w:pPr>
        <w:pStyle w:val="Reference"/>
        <w:ind w:left="0" w:firstLine="0"/>
        <w:rPr>
          <w:sz w:val="26"/>
          <w:szCs w:val="26"/>
          <w:lang w:val="pt-BR"/>
        </w:rPr>
      </w:pPr>
    </w:p>
    <w:p w:rsidR="005E2283" w:rsidRDefault="005E2283" w:rsidP="005E2283">
      <w:pPr>
        <w:pStyle w:val="Reference"/>
        <w:ind w:left="142" w:firstLine="217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Além desta</w:t>
      </w:r>
      <w:r w:rsidR="0068201A">
        <w:rPr>
          <w:sz w:val="26"/>
          <w:szCs w:val="26"/>
          <w:lang w:val="pt-BR"/>
        </w:rPr>
        <w:t xml:space="preserve"> foram utilizadas </w:t>
      </w:r>
      <w:r>
        <w:rPr>
          <w:sz w:val="26"/>
          <w:szCs w:val="26"/>
          <w:lang w:val="pt-BR"/>
        </w:rPr>
        <w:t>outras 4</w:t>
      </w:r>
      <w:r w:rsidR="0068201A">
        <w:rPr>
          <w:sz w:val="26"/>
          <w:szCs w:val="26"/>
          <w:lang w:val="pt-BR"/>
        </w:rPr>
        <w:t xml:space="preserve"> distâncias</w:t>
      </w:r>
      <w:r>
        <w:rPr>
          <w:sz w:val="26"/>
          <w:szCs w:val="26"/>
          <w:lang w:val="pt-BR"/>
        </w:rPr>
        <w:t xml:space="preserve"> para decisão de que critério para análise de similaridade utilizar, estas foram:</w:t>
      </w:r>
      <w:r w:rsidR="0068201A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Euclidiana</w:t>
      </w:r>
      <w:r>
        <w:rPr>
          <w:sz w:val="26"/>
          <w:szCs w:val="26"/>
          <w:lang w:val="pt-BR"/>
        </w:rPr>
        <w:t>, euclidiana</w:t>
      </w:r>
      <w:r>
        <w:rPr>
          <w:sz w:val="26"/>
          <w:szCs w:val="26"/>
          <w:lang w:val="pt-BR"/>
        </w:rPr>
        <w:t xml:space="preserve"> ponderada</w:t>
      </w:r>
      <w:r>
        <w:rPr>
          <w:sz w:val="26"/>
          <w:szCs w:val="26"/>
          <w:lang w:val="pt-BR"/>
        </w:rPr>
        <w:t xml:space="preserve">, </w:t>
      </w:r>
      <w:r>
        <w:rPr>
          <w:sz w:val="26"/>
          <w:szCs w:val="26"/>
          <w:lang w:val="pt-BR"/>
        </w:rPr>
        <w:t>Manhattan</w:t>
      </w:r>
      <w:r>
        <w:rPr>
          <w:sz w:val="26"/>
          <w:szCs w:val="26"/>
          <w:lang w:val="pt-BR"/>
        </w:rPr>
        <w:t xml:space="preserve"> e </w:t>
      </w:r>
      <w:r>
        <w:rPr>
          <w:sz w:val="26"/>
          <w:szCs w:val="26"/>
          <w:lang w:val="pt-BR"/>
        </w:rPr>
        <w:t>Manhattan Ponderada</w:t>
      </w:r>
      <w:r>
        <w:rPr>
          <w:sz w:val="26"/>
          <w:szCs w:val="26"/>
          <w:lang w:val="pt-BR"/>
        </w:rPr>
        <w:t>.</w:t>
      </w:r>
    </w:p>
    <w:p w:rsidR="005E2283" w:rsidRPr="00BD7BD9" w:rsidRDefault="00BD7BD9" w:rsidP="00BD7BD9">
      <w:pPr>
        <w:pStyle w:val="Reference"/>
        <w:ind w:left="142" w:firstLine="217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A linguagem escolhida para tal desenvolvimento foi Java utilizando o paradigma orientado a objetos.</w:t>
      </w:r>
    </w:p>
    <w:p w:rsidR="00EB0FD0" w:rsidRDefault="00EB0FD0" w:rsidP="00EB0FD0">
      <w:pPr>
        <w:pStyle w:val="Ttulo1"/>
        <w:rPr>
          <w:lang w:val="pt-BR"/>
        </w:rPr>
      </w:pPr>
      <w:r>
        <w:rPr>
          <w:lang w:val="pt-BR"/>
        </w:rPr>
        <w:t>7</w:t>
      </w:r>
      <w:r w:rsidRPr="00EB0FD0">
        <w:rPr>
          <w:lang w:val="pt-BR"/>
        </w:rPr>
        <w:t>. Resultados</w:t>
      </w:r>
    </w:p>
    <w:p w:rsidR="0068201A" w:rsidRDefault="005E2283" w:rsidP="0068201A">
      <w:pPr>
        <w:rPr>
          <w:lang w:val="pt-BR"/>
        </w:rPr>
      </w:pPr>
      <w:r w:rsidRPr="005E2283">
        <w:rPr>
          <w:lang w:val="pt-BR"/>
        </w:rPr>
        <w:t>O algoritmo KNN conseguiu fazer a classificação,</w:t>
      </w:r>
      <w:r>
        <w:rPr>
          <w:lang w:val="pt-BR"/>
        </w:rPr>
        <w:t xml:space="preserve"> e a</w:t>
      </w:r>
      <w:r w:rsidR="009626F2">
        <w:rPr>
          <w:lang w:val="pt-BR"/>
        </w:rPr>
        <w:t xml:space="preserve">pós vários testes com 13 exemplares distintos, a distância/atributo categórico que obteve melhores resultados, quanto a precisão de atributos similares, foi a distância de </w:t>
      </w:r>
      <w:proofErr w:type="spellStart"/>
      <w:r w:rsidR="009626F2">
        <w:rPr>
          <w:lang w:val="pt-BR"/>
        </w:rPr>
        <w:t>Hamming</w:t>
      </w:r>
      <w:proofErr w:type="spellEnd"/>
      <w:r w:rsidR="009626F2">
        <w:rPr>
          <w:lang w:val="pt-BR"/>
        </w:rPr>
        <w:t>, onde todos os jogos recomendados continham os mesmos atributo</w:t>
      </w:r>
      <w:r>
        <w:rPr>
          <w:lang w:val="pt-BR"/>
        </w:rPr>
        <w:t>s ao qual o jogo de referência.</w:t>
      </w:r>
    </w:p>
    <w:p w:rsidR="005E2283" w:rsidRDefault="005E2283" w:rsidP="0068201A">
      <w:pPr>
        <w:rPr>
          <w:lang w:val="pt-BR"/>
        </w:rPr>
      </w:pPr>
      <w:r>
        <w:rPr>
          <w:lang w:val="pt-BR"/>
        </w:rPr>
        <w:t>Quanto ao uso de outras distâncias as recomendações não tiveram resultados tão interessantes, muitas vezes ignorando os atributos de gênero, e levando mais em consideração a taxa de recomendação.</w:t>
      </w:r>
    </w:p>
    <w:p w:rsidR="00EB0FD0" w:rsidRDefault="00EB0FD0" w:rsidP="00EB0FD0">
      <w:pPr>
        <w:pStyle w:val="Ttulo1"/>
        <w:rPr>
          <w:lang w:val="pt-BR"/>
        </w:rPr>
      </w:pPr>
      <w:r>
        <w:rPr>
          <w:lang w:val="pt-BR"/>
        </w:rPr>
        <w:lastRenderedPageBreak/>
        <w:t>8</w:t>
      </w:r>
      <w:r w:rsidRPr="00EB0FD0">
        <w:rPr>
          <w:lang w:val="pt-BR"/>
        </w:rPr>
        <w:t>. Análise dos resultados</w:t>
      </w:r>
    </w:p>
    <w:p w:rsidR="005E2283" w:rsidRDefault="005E2283" w:rsidP="005E2283">
      <w:pPr>
        <w:rPr>
          <w:lang w:val="pt-BR"/>
        </w:rPr>
      </w:pPr>
      <w:r>
        <w:rPr>
          <w:lang w:val="pt-BR"/>
        </w:rPr>
        <w:t>Considero o resultado satisfatório, tendo em vista que o usuário recebe a recomendação de acordo com os atributos mais semelhantes e a taxa de recomendação mais alta</w:t>
      </w:r>
      <w:r w:rsidR="00BD7BD9">
        <w:rPr>
          <w:lang w:val="pt-BR"/>
        </w:rPr>
        <w:t xml:space="preserve"> quando o método categórico é a distância de </w:t>
      </w:r>
      <w:proofErr w:type="spellStart"/>
      <w:r w:rsidR="00BD7BD9">
        <w:rPr>
          <w:lang w:val="pt-BR"/>
        </w:rPr>
        <w:t>Hamming</w:t>
      </w:r>
      <w:proofErr w:type="spellEnd"/>
      <w:r>
        <w:rPr>
          <w:lang w:val="pt-BR"/>
        </w:rPr>
        <w:t>.</w:t>
      </w:r>
    </w:p>
    <w:p w:rsidR="00BD7BD9" w:rsidRPr="005E2283" w:rsidRDefault="00BD7BD9" w:rsidP="005E2283">
      <w:pPr>
        <w:rPr>
          <w:lang w:val="pt-BR"/>
        </w:rPr>
      </w:pPr>
      <w:r>
        <w:rPr>
          <w:lang w:val="pt-BR"/>
        </w:rPr>
        <w:t>Quanto aos valores que não são tão interessantes quando se é utilizado de outras distâncias, tudo leva a crer que deva ter sido algum equívoco durante o desenvolvimento do código.</w:t>
      </w:r>
    </w:p>
    <w:p w:rsidR="00EB0FD0" w:rsidRDefault="00EB0FD0" w:rsidP="00EB0FD0">
      <w:pPr>
        <w:pStyle w:val="Ttulo1"/>
        <w:rPr>
          <w:lang w:val="pt-BR"/>
        </w:rPr>
      </w:pPr>
      <w:r>
        <w:rPr>
          <w:lang w:val="pt-BR"/>
        </w:rPr>
        <w:t>9</w:t>
      </w:r>
      <w:r w:rsidRPr="00EB0FD0">
        <w:rPr>
          <w:lang w:val="pt-BR"/>
        </w:rPr>
        <w:t>. Conclusão</w:t>
      </w:r>
    </w:p>
    <w:p w:rsidR="001A4CF3" w:rsidRPr="001A4CF3" w:rsidRDefault="001A4CF3" w:rsidP="00BD7BD9">
      <w:pPr>
        <w:rPr>
          <w:lang w:val="pt-BR"/>
        </w:rPr>
      </w:pPr>
      <w:r>
        <w:rPr>
          <w:lang w:val="pt-BR"/>
        </w:rPr>
        <w:t xml:space="preserve">Sistemas de recomendações estão cada vez mais comum na nossa sociedade, e a tendência é que tais </w:t>
      </w:r>
      <w:r w:rsidR="00BD7BD9">
        <w:rPr>
          <w:lang w:val="pt-BR"/>
        </w:rPr>
        <w:t xml:space="preserve">ferramentas tenham ainda mais destaque. </w:t>
      </w:r>
      <w:r w:rsidR="00BD7BD9" w:rsidRPr="00BD7BD9">
        <w:rPr>
          <w:lang w:val="pt-BR"/>
        </w:rPr>
        <w:t xml:space="preserve">Ao final do projeto, </w:t>
      </w:r>
      <w:r w:rsidR="00BD7BD9">
        <w:rPr>
          <w:lang w:val="pt-BR"/>
        </w:rPr>
        <w:t>o algoritmo proposto</w:t>
      </w:r>
      <w:r w:rsidR="00BD7BD9" w:rsidRPr="00BD7BD9">
        <w:rPr>
          <w:lang w:val="pt-BR"/>
        </w:rPr>
        <w:t xml:space="preserve"> (KNN)</w:t>
      </w:r>
      <w:r w:rsidR="00BD7BD9">
        <w:rPr>
          <w:lang w:val="pt-BR"/>
        </w:rPr>
        <w:t xml:space="preserve"> foi desenvolvido</w:t>
      </w:r>
      <w:r w:rsidR="00BD7BD9" w:rsidRPr="00BD7BD9">
        <w:rPr>
          <w:lang w:val="pt-BR"/>
        </w:rPr>
        <w:t xml:space="preserve">, </w:t>
      </w:r>
      <w:r w:rsidR="00BD7BD9">
        <w:rPr>
          <w:lang w:val="pt-BR"/>
        </w:rPr>
        <w:t>foi utilizado o vetor de características indicado anteriormente. Ainda que recomendação seja um conceito subjetivo, em que não há exatamente uma resposta exata generalizada, o algoritmo conseguiu realizar a recomendação utilizando os critérios propostos. Concluo que outras abordagens possam vir a ser mais interessante como redes neurais</w:t>
      </w:r>
      <w:r w:rsidR="00E544FC">
        <w:rPr>
          <w:lang w:val="pt-BR"/>
        </w:rPr>
        <w:t xml:space="preserve">, </w:t>
      </w:r>
      <w:proofErr w:type="spellStart"/>
      <w:r w:rsidR="00E544FC">
        <w:rPr>
          <w:lang w:val="pt-BR"/>
        </w:rPr>
        <w:t>deep</w:t>
      </w:r>
      <w:proofErr w:type="spellEnd"/>
      <w:r w:rsidR="00E544FC">
        <w:rPr>
          <w:lang w:val="pt-BR"/>
        </w:rPr>
        <w:t xml:space="preserve"> </w:t>
      </w:r>
      <w:proofErr w:type="spellStart"/>
      <w:r w:rsidR="00E544FC">
        <w:rPr>
          <w:lang w:val="pt-BR"/>
        </w:rPr>
        <w:t>learning</w:t>
      </w:r>
      <w:proofErr w:type="spellEnd"/>
      <w:r w:rsidR="00E544FC">
        <w:rPr>
          <w:lang w:val="pt-BR"/>
        </w:rPr>
        <w:t>, aprendizado online, são alguns exemplos, alguma forma de personalizar os dados para cada usuário e aprender com a avaliação do usuário, sendo a utilização de um desses algoritmos nesta temática um possível projeto futuro.</w:t>
      </w:r>
    </w:p>
    <w:sectPr w:rsidR="001A4CF3" w:rsidRPr="001A4CF3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BAE" w:rsidRDefault="00C56BAE">
      <w:r>
        <w:separator/>
      </w:r>
    </w:p>
  </w:endnote>
  <w:endnote w:type="continuationSeparator" w:id="0">
    <w:p w:rsidR="00C56BAE" w:rsidRDefault="00C56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BAE" w:rsidRDefault="00C56BAE">
      <w:r>
        <w:separator/>
      </w:r>
    </w:p>
  </w:footnote>
  <w:footnote w:type="continuationSeparator" w:id="0">
    <w:p w:rsidR="00C56BAE" w:rsidRDefault="00C56B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92301E" w:rsidRPr="00DE5B26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470D9"/>
    <w:multiLevelType w:val="hybridMultilevel"/>
    <w:tmpl w:val="1D78D866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ADC1A7D"/>
    <w:multiLevelType w:val="hybridMultilevel"/>
    <w:tmpl w:val="C5D296E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 w15:restartNumberingAfterBreak="0">
    <w:nsid w:val="1AF55C02"/>
    <w:multiLevelType w:val="hybridMultilevel"/>
    <w:tmpl w:val="B88691E6"/>
    <w:lvl w:ilvl="0" w:tplc="B70853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A9431B6"/>
    <w:multiLevelType w:val="hybridMultilevel"/>
    <w:tmpl w:val="ADD2F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AA240A"/>
    <w:multiLevelType w:val="hybridMultilevel"/>
    <w:tmpl w:val="4A700A56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2" w15:restartNumberingAfterBreak="0">
    <w:nsid w:val="4DE354AE"/>
    <w:multiLevelType w:val="hybridMultilevel"/>
    <w:tmpl w:val="B694BA68"/>
    <w:lvl w:ilvl="0" w:tplc="D7A2F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A7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61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21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B21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62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C6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05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C7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E3B38F8"/>
    <w:multiLevelType w:val="hybridMultilevel"/>
    <w:tmpl w:val="8A704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20"/>
  </w:num>
  <w:num w:numId="5">
    <w:abstractNumId w:val="11"/>
  </w:num>
  <w:num w:numId="6">
    <w:abstractNumId w:val="24"/>
  </w:num>
  <w:num w:numId="7">
    <w:abstractNumId w:val="14"/>
  </w:num>
  <w:num w:numId="8">
    <w:abstractNumId w:val="23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5"/>
  </w:num>
  <w:num w:numId="21">
    <w:abstractNumId w:val="15"/>
  </w:num>
  <w:num w:numId="22">
    <w:abstractNumId w:val="10"/>
  </w:num>
  <w:num w:numId="23">
    <w:abstractNumId w:val="19"/>
  </w:num>
  <w:num w:numId="24">
    <w:abstractNumId w:val="16"/>
  </w:num>
  <w:num w:numId="25">
    <w:abstractNumId w:val="2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8731B"/>
    <w:rsid w:val="000E0CE8"/>
    <w:rsid w:val="0011033F"/>
    <w:rsid w:val="001A222E"/>
    <w:rsid w:val="001A4CF3"/>
    <w:rsid w:val="001B0861"/>
    <w:rsid w:val="0022582D"/>
    <w:rsid w:val="002469A4"/>
    <w:rsid w:val="0025722C"/>
    <w:rsid w:val="00290562"/>
    <w:rsid w:val="003112B6"/>
    <w:rsid w:val="00313143"/>
    <w:rsid w:val="00354813"/>
    <w:rsid w:val="00384BB2"/>
    <w:rsid w:val="0039084B"/>
    <w:rsid w:val="003C25DE"/>
    <w:rsid w:val="003C5D8E"/>
    <w:rsid w:val="003D3A43"/>
    <w:rsid w:val="003D442D"/>
    <w:rsid w:val="003F4556"/>
    <w:rsid w:val="004023B2"/>
    <w:rsid w:val="0042455F"/>
    <w:rsid w:val="004A4FEF"/>
    <w:rsid w:val="00535B2E"/>
    <w:rsid w:val="00556B9F"/>
    <w:rsid w:val="00565CFA"/>
    <w:rsid w:val="005B7CB6"/>
    <w:rsid w:val="005E2283"/>
    <w:rsid w:val="00603861"/>
    <w:rsid w:val="00627138"/>
    <w:rsid w:val="00632553"/>
    <w:rsid w:val="00645566"/>
    <w:rsid w:val="00655960"/>
    <w:rsid w:val="00676E05"/>
    <w:rsid w:val="0068092C"/>
    <w:rsid w:val="0068201A"/>
    <w:rsid w:val="006D6581"/>
    <w:rsid w:val="006D7858"/>
    <w:rsid w:val="007A00E5"/>
    <w:rsid w:val="007C4987"/>
    <w:rsid w:val="00892EFF"/>
    <w:rsid w:val="008B1055"/>
    <w:rsid w:val="0092301E"/>
    <w:rsid w:val="009626F2"/>
    <w:rsid w:val="00971DB6"/>
    <w:rsid w:val="00977226"/>
    <w:rsid w:val="009C66C4"/>
    <w:rsid w:val="009D69C8"/>
    <w:rsid w:val="00A25145"/>
    <w:rsid w:val="00AD00DC"/>
    <w:rsid w:val="00AF284C"/>
    <w:rsid w:val="00B06EFE"/>
    <w:rsid w:val="00B16E1E"/>
    <w:rsid w:val="00BB2CD9"/>
    <w:rsid w:val="00BC3338"/>
    <w:rsid w:val="00BC4175"/>
    <w:rsid w:val="00BD7BD9"/>
    <w:rsid w:val="00C3594B"/>
    <w:rsid w:val="00C56BAE"/>
    <w:rsid w:val="00C66FED"/>
    <w:rsid w:val="00CC071E"/>
    <w:rsid w:val="00CC7160"/>
    <w:rsid w:val="00CC7B76"/>
    <w:rsid w:val="00CE11AF"/>
    <w:rsid w:val="00D36AB1"/>
    <w:rsid w:val="00DE5B26"/>
    <w:rsid w:val="00E544FC"/>
    <w:rsid w:val="00EB0FD0"/>
    <w:rsid w:val="00EC49FE"/>
    <w:rsid w:val="00EE70EF"/>
    <w:rsid w:val="00EE7A6C"/>
    <w:rsid w:val="00F3779B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9ECD9-5114-4D09-8642-D30D5157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PargrafodaLista">
    <w:name w:val="List Paragraph"/>
    <w:basedOn w:val="Normal"/>
    <w:uiPriority w:val="34"/>
    <w:qFormat/>
    <w:rsid w:val="00971DB6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EB0FD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EB0FD0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384BB2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craigkelly/steam-game-dat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334</TotalTime>
  <Pages>4</Pages>
  <Words>910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5815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Ranniery Dias</cp:lastModifiedBy>
  <cp:revision>18</cp:revision>
  <cp:lastPrinted>2005-03-17T02:14:00Z</cp:lastPrinted>
  <dcterms:created xsi:type="dcterms:W3CDTF">2018-07-09T22:10:00Z</dcterms:created>
  <dcterms:modified xsi:type="dcterms:W3CDTF">2018-08-15T23:41:00Z</dcterms:modified>
</cp:coreProperties>
</file>